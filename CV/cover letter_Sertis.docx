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72946" w14:textId="5AF9B3B1" w:rsidR="00B4528D" w:rsidRPr="00DC467C" w:rsidRDefault="00DF580D" w:rsidP="00B4528D">
      <w:pPr>
        <w:pStyle w:val="Title"/>
        <w:rPr>
          <w:sz w:val="32"/>
          <w:szCs w:val="12"/>
        </w:rPr>
      </w:pPr>
      <w:r w:rsidRPr="00DC467C">
        <w:rPr>
          <w:sz w:val="32"/>
          <w:szCs w:val="12"/>
        </w:rPr>
        <w:t>Charnkanit Kaewwong</w:t>
      </w:r>
    </w:p>
    <w:p w14:paraId="35594A67" w14:textId="34C97FBE" w:rsidR="00DF580D" w:rsidRDefault="00DF580D" w:rsidP="00DF580D">
      <w:pPr>
        <w:pStyle w:val="ContactInfo"/>
        <w:rPr>
          <w:rFonts w:cstheme="minorHAnsi"/>
          <w:sz w:val="20"/>
          <w:szCs w:val="20"/>
        </w:rPr>
      </w:pPr>
      <w:r w:rsidRPr="007C0DA5">
        <w:rPr>
          <w:rFonts w:cstheme="minorHAnsi"/>
          <w:sz w:val="20"/>
          <w:szCs w:val="20"/>
        </w:rPr>
        <w:t xml:space="preserve">Email: charnkanit.k@gmail.com | LinkedIn: </w:t>
      </w:r>
      <w:r w:rsidRPr="007C0DA5">
        <w:rPr>
          <w:rStyle w:val="vanity-namedomain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linkedin.com/in/</w:t>
      </w:r>
      <w:r w:rsidRPr="007C0DA5">
        <w:rPr>
          <w:rStyle w:val="vanity-namedisplay-name"/>
          <w:rFonts w:cstheme="minorHAnsi"/>
          <w:sz w:val="20"/>
          <w:szCs w:val="20"/>
          <w:bdr w:val="none" w:sz="0" w:space="0" w:color="auto" w:frame="1"/>
          <w:shd w:val="clear" w:color="auto" w:fill="FFFFFF"/>
        </w:rPr>
        <w:t>charnkanit</w:t>
      </w:r>
      <w:r w:rsidRPr="007C0DA5">
        <w:rPr>
          <w:rFonts w:cstheme="minorHAnsi"/>
          <w:sz w:val="28"/>
          <w:szCs w:val="28"/>
        </w:rPr>
        <w:br/>
      </w:r>
      <w:r w:rsidRPr="007C0DA5">
        <w:rPr>
          <w:rFonts w:cstheme="minorHAnsi"/>
          <w:sz w:val="20"/>
          <w:szCs w:val="20"/>
        </w:rPr>
        <w:t>GitHub: github.com/charnkanit |</w:t>
      </w:r>
      <w:r w:rsidRPr="007C0DA5">
        <w:rPr>
          <w:rFonts w:cstheme="minorHAnsi"/>
          <w:sz w:val="28"/>
          <w:szCs w:val="28"/>
        </w:rPr>
        <w:t xml:space="preserve"> </w:t>
      </w:r>
      <w:sdt>
        <w:sdtPr>
          <w:rPr>
            <w:rFonts w:cstheme="minorHAnsi"/>
            <w:sz w:val="20"/>
            <w:szCs w:val="20"/>
          </w:rPr>
          <w:alias w:val="Enter phone:"/>
          <w:tag w:val="Enter phone:"/>
          <w:id w:val="233596362"/>
          <w:placeholder>
            <w:docPart w:val="390219DEC9BF4B9B837EAFBFA598BAD8"/>
          </w:placeholder>
          <w:temporary/>
          <w:showingPlcHdr/>
          <w15:appearance w15:val="hidden"/>
        </w:sdtPr>
        <w:sdtEndPr/>
        <w:sdtContent>
          <w:r w:rsidRPr="007C0DA5">
            <w:rPr>
              <w:rFonts w:cstheme="minorHAnsi"/>
              <w:sz w:val="20"/>
              <w:szCs w:val="20"/>
            </w:rPr>
            <w:t>Phone</w:t>
          </w:r>
        </w:sdtContent>
      </w:sdt>
      <w:r w:rsidRPr="007C0DA5">
        <w:rPr>
          <w:rFonts w:cstheme="minorHAnsi"/>
          <w:sz w:val="20"/>
          <w:szCs w:val="20"/>
        </w:rPr>
        <w:t>: +660654949352</w:t>
      </w:r>
    </w:p>
    <w:p w14:paraId="313676B0" w14:textId="77777777" w:rsidR="00DC467C" w:rsidRPr="007C0DA5" w:rsidRDefault="00DC467C" w:rsidP="00DF580D">
      <w:pPr>
        <w:pStyle w:val="ContactInfo"/>
        <w:rPr>
          <w:rFonts w:cstheme="minorHAnsi"/>
          <w:sz w:val="28"/>
          <w:szCs w:val="28"/>
        </w:rPr>
      </w:pPr>
    </w:p>
    <w:p w14:paraId="5A7DCC3E" w14:textId="797B109A" w:rsidR="00731D82" w:rsidRPr="00731D82" w:rsidRDefault="00DF580D" w:rsidP="00731D82">
      <w:pPr>
        <w:pStyle w:val="Date"/>
        <w:rPr>
          <w:b w:val="0"/>
          <w:bCs w:val="0"/>
        </w:rPr>
      </w:pPr>
      <w:r w:rsidRPr="00731D82">
        <w:rPr>
          <w:b w:val="0"/>
          <w:bCs w:val="0"/>
        </w:rPr>
        <w:t>October 1</w:t>
      </w:r>
      <w:r w:rsidR="00963B12">
        <w:rPr>
          <w:b w:val="0"/>
          <w:bCs w:val="0"/>
        </w:rPr>
        <w:t>3</w:t>
      </w:r>
      <w:r w:rsidRPr="00731D82">
        <w:rPr>
          <w:b w:val="0"/>
          <w:bCs w:val="0"/>
        </w:rPr>
        <w:t>, 2021</w:t>
      </w:r>
    </w:p>
    <w:p w14:paraId="5DC1EBBB" w14:textId="130D9054" w:rsidR="00731D82" w:rsidRDefault="00731D82" w:rsidP="00731D82">
      <w:pPr>
        <w:pStyle w:val="Date"/>
      </w:pPr>
    </w:p>
    <w:p w14:paraId="0A66A695" w14:textId="77777777" w:rsidR="00731D82" w:rsidRPr="00731D82" w:rsidRDefault="00731D82" w:rsidP="00731D82"/>
    <w:p w14:paraId="0D4A40BD" w14:textId="2A91EDA1" w:rsidR="008C4A27" w:rsidRPr="00731D82" w:rsidRDefault="008417D1" w:rsidP="00731D82">
      <w:pPr>
        <w:pStyle w:val="Date"/>
        <w:rPr>
          <w:b w:val="0"/>
          <w:bCs w:val="0"/>
        </w:rPr>
      </w:pPr>
      <w:r w:rsidRPr="00731D82">
        <w:rPr>
          <w:b w:val="0"/>
          <w:bCs w:val="0"/>
        </w:rPr>
        <w:t>Dear</w:t>
      </w:r>
      <w:r w:rsidR="008C4A27" w:rsidRPr="00731D82">
        <w:rPr>
          <w:b w:val="0"/>
          <w:bCs w:val="0"/>
        </w:rPr>
        <w:t xml:space="preserve"> </w:t>
      </w:r>
      <w:sdt>
        <w:sdtPr>
          <w:rPr>
            <w:b w:val="0"/>
            <w:bCs w:val="0"/>
          </w:rPr>
          <w:alias w:val="Recipient Name:"/>
          <w:tag w:val="Recipient Name:"/>
          <w:id w:val="1981333490"/>
          <w:placeholder>
            <w:docPart w:val="FEB95B7782374894A49E7901722ED73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proofErr w:type="spellStart"/>
          <w:r w:rsidR="00372A80">
            <w:rPr>
              <w:b w:val="0"/>
              <w:bCs w:val="0"/>
            </w:rPr>
            <w:t>Sertis</w:t>
          </w:r>
          <w:proofErr w:type="spellEnd"/>
        </w:sdtContent>
      </w:sdt>
      <w:r w:rsidR="008C4A27" w:rsidRPr="00731D82">
        <w:rPr>
          <w:b w:val="0"/>
          <w:bCs w:val="0"/>
        </w:rPr>
        <w:t>:</w:t>
      </w:r>
    </w:p>
    <w:p w14:paraId="6ED2C354" w14:textId="2F698E2E" w:rsidR="008417D1" w:rsidRDefault="00731D82" w:rsidP="00731D82">
      <w:r>
        <w:t xml:space="preserve">I am </w:t>
      </w:r>
      <w:r w:rsidR="00DC467C" w:rsidRPr="00DC467C">
        <w:t xml:space="preserve">writing to apply for the </w:t>
      </w:r>
      <w:r w:rsidR="00963B12" w:rsidRPr="00963B12">
        <w:t>Machine Learning Engineer Intern</w:t>
      </w:r>
      <w:r w:rsidR="00963B12">
        <w:t>ship</w:t>
      </w:r>
      <w:r w:rsidR="00DC467C" w:rsidRPr="00DC467C">
        <w:t xml:space="preserve"> opportunity </w:t>
      </w:r>
      <w:r w:rsidR="00963B12">
        <w:t>during June 2022 – July 2022</w:t>
      </w:r>
      <w:r w:rsidR="00DC467C" w:rsidRPr="00DC467C">
        <w:t xml:space="preserve">. </w:t>
      </w:r>
      <w:r w:rsidR="00963B12">
        <w:t>Sertis</w:t>
      </w:r>
      <w:r w:rsidR="00DC467C" w:rsidRPr="00DC467C">
        <w:t>'s internship program is fantastic and fascinating to me. I believe my experience and ability will be beneficial in assisting the company's growth.</w:t>
      </w:r>
    </w:p>
    <w:p w14:paraId="084A86F2" w14:textId="77777777" w:rsidR="00DC467C" w:rsidRDefault="00DC467C" w:rsidP="00731D82">
      <w:r w:rsidRPr="00DC467C">
        <w:t>I have extensive experience in computer programming, media design, 3D modeling, and Internet of Things (IoT). The majority of my experience has been in problem solving with computer programming and algorithms. I am in my second year of Robotics and Artificial Intelligence Engineering at KMITL. Throughout high school and university, I worked on numerous mini projects involving microcontroller and microprocessor programming.</w:t>
      </w:r>
    </w:p>
    <w:p w14:paraId="3C9D59EC" w14:textId="41C2DEB0" w:rsidR="00DC467C" w:rsidRDefault="00DC467C" w:rsidP="00731D82">
      <w:pPr>
        <w:rPr>
          <w:lang w:bidi="th-TH"/>
        </w:rPr>
      </w:pPr>
      <w:r w:rsidRPr="00DC467C">
        <w:rPr>
          <w:lang w:bidi="th-TH"/>
        </w:rPr>
        <w:t>I believe I could contribute to your program. This internship would allow me to help your organization while also expanding my abilities.</w:t>
      </w:r>
      <w:r w:rsidR="0038519D" w:rsidRPr="0038519D">
        <w:t xml:space="preserve"> </w:t>
      </w:r>
      <w:r w:rsidR="0038519D" w:rsidRPr="0038519D">
        <w:rPr>
          <w:lang w:bidi="th-TH"/>
        </w:rPr>
        <w:t>Thank you for your time, consideration, and forthcoming response.</w:t>
      </w:r>
    </w:p>
    <w:p w14:paraId="30EB4FA1" w14:textId="77777777" w:rsidR="00731D82" w:rsidRDefault="008417D1" w:rsidP="00731D82">
      <w:pPr>
        <w:pStyle w:val="Closing"/>
        <w:rPr>
          <w:b w:val="0"/>
          <w:bCs w:val="0"/>
        </w:rPr>
      </w:pPr>
      <w:r w:rsidRPr="00731D82">
        <w:rPr>
          <w:b w:val="0"/>
          <w:bCs w:val="0"/>
        </w:rPr>
        <w:t>Sincerely,</w:t>
      </w:r>
    </w:p>
    <w:p w14:paraId="56A64625" w14:textId="78CB78EF" w:rsidR="00B4528D" w:rsidRPr="00731D82" w:rsidRDefault="00DF580D" w:rsidP="00731D82">
      <w:pPr>
        <w:pStyle w:val="Closing"/>
        <w:rPr>
          <w:b w:val="0"/>
          <w:bCs w:val="0"/>
        </w:rPr>
      </w:pPr>
      <w:r w:rsidRPr="00731D82">
        <w:rPr>
          <w:b w:val="0"/>
          <w:bCs w:val="0"/>
          <w:color w:val="404040" w:themeColor="text1" w:themeTint="BF"/>
        </w:rPr>
        <w:t>Charnkanit Kaewwong</w:t>
      </w:r>
    </w:p>
    <w:sectPr w:rsidR="00B4528D" w:rsidRPr="00731D82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F0DE51" w14:textId="77777777" w:rsidR="00281D49" w:rsidRDefault="00281D49" w:rsidP="008C4A27">
      <w:pPr>
        <w:spacing w:after="0"/>
      </w:pPr>
      <w:r>
        <w:separator/>
      </w:r>
    </w:p>
  </w:endnote>
  <w:endnote w:type="continuationSeparator" w:id="0">
    <w:p w14:paraId="173EBF11" w14:textId="77777777" w:rsidR="00281D49" w:rsidRDefault="00281D49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D2BC86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9E51A" w14:textId="77777777" w:rsidR="00281D49" w:rsidRDefault="00281D49" w:rsidP="008C4A27">
      <w:pPr>
        <w:spacing w:after="0"/>
      </w:pPr>
      <w:r>
        <w:separator/>
      </w:r>
    </w:p>
  </w:footnote>
  <w:footnote w:type="continuationSeparator" w:id="0">
    <w:p w14:paraId="271B00AD" w14:textId="77777777" w:rsidR="00281D49" w:rsidRDefault="00281D49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80D"/>
    <w:rsid w:val="00000588"/>
    <w:rsid w:val="00077B54"/>
    <w:rsid w:val="001F2C14"/>
    <w:rsid w:val="00275C2D"/>
    <w:rsid w:val="00281D49"/>
    <w:rsid w:val="00293B83"/>
    <w:rsid w:val="00372A80"/>
    <w:rsid w:val="0038519D"/>
    <w:rsid w:val="004C6507"/>
    <w:rsid w:val="00586C86"/>
    <w:rsid w:val="006A3CE7"/>
    <w:rsid w:val="00731D82"/>
    <w:rsid w:val="008417D1"/>
    <w:rsid w:val="008C4A27"/>
    <w:rsid w:val="00963B12"/>
    <w:rsid w:val="00A71493"/>
    <w:rsid w:val="00B137AD"/>
    <w:rsid w:val="00B4528D"/>
    <w:rsid w:val="00BB5041"/>
    <w:rsid w:val="00DA791D"/>
    <w:rsid w:val="00DC467C"/>
    <w:rsid w:val="00DF580D"/>
    <w:rsid w:val="00E83454"/>
    <w:rsid w:val="00F321FF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50C37"/>
  <w15:chartTrackingRefBased/>
  <w15:docId w15:val="{07C2B0FA-A853-4367-81C9-8A72DE69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  <w:style w:type="paragraph" w:customStyle="1" w:styleId="ContactInfo">
    <w:name w:val="Contact Info"/>
    <w:basedOn w:val="Normal"/>
    <w:uiPriority w:val="1"/>
    <w:qFormat/>
    <w:rsid w:val="00DF580D"/>
    <w:pPr>
      <w:spacing w:before="40" w:after="240" w:line="276" w:lineRule="auto"/>
      <w:contextualSpacing/>
    </w:pPr>
    <w:rPr>
      <w:rFonts w:eastAsia="Times New Roman" w:cs="Times New Roman"/>
      <w:color w:val="auto"/>
      <w:spacing w:val="10"/>
      <w:sz w:val="16"/>
      <w:szCs w:val="16"/>
    </w:rPr>
  </w:style>
  <w:style w:type="character" w:customStyle="1" w:styleId="vanity-namedomain">
    <w:name w:val="vanity-name__domain"/>
    <w:basedOn w:val="DefaultParagraphFont"/>
    <w:rsid w:val="00DF580D"/>
  </w:style>
  <w:style w:type="character" w:customStyle="1" w:styleId="vanity-namedisplay-name">
    <w:name w:val="vanity-name__display-name"/>
    <w:basedOn w:val="DefaultParagraphFont"/>
    <w:rsid w:val="00DF58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5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_c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EB95B7782374894A49E7901722ED7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9DFB5-9E96-4837-B468-F63CAB8E334B}"/>
      </w:docPartPr>
      <w:docPartBody>
        <w:p w:rsidR="00ED3581" w:rsidRDefault="009B704F">
          <w:pPr>
            <w:pStyle w:val="FEB95B7782374894A49E7901722ED73E"/>
          </w:pPr>
          <w:r>
            <w:t>Recipient Name</w:t>
          </w:r>
        </w:p>
      </w:docPartBody>
    </w:docPart>
    <w:docPart>
      <w:docPartPr>
        <w:name w:val="390219DEC9BF4B9B837EAFBFA598B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4AD468-3DF2-46FC-A262-042DC93836A7}"/>
      </w:docPartPr>
      <w:docPartBody>
        <w:p w:rsidR="00ED3581" w:rsidRDefault="0058007A" w:rsidP="0058007A">
          <w:pPr>
            <w:pStyle w:val="390219DEC9BF4B9B837EAFBFA598BAD8"/>
          </w:pPr>
          <w:r>
            <w:t>Phone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A"/>
    <w:rsid w:val="002A7811"/>
    <w:rsid w:val="00344B6C"/>
    <w:rsid w:val="0058007A"/>
    <w:rsid w:val="009B704F"/>
    <w:rsid w:val="00ED3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B95B7782374894A49E7901722ED73E">
    <w:name w:val="FEB95B7782374894A49E7901722ED73E"/>
  </w:style>
  <w:style w:type="paragraph" w:customStyle="1" w:styleId="390219DEC9BF4B9B837EAFBFA598BAD8">
    <w:name w:val="390219DEC9BF4B9B837EAFBFA598BAD8"/>
    <w:rsid w:val="005800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15</TotalTime>
  <Pages>1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Charnkanit Kaewwong</dc:creator>
  <cp:keywords>Sertis</cp:keywords>
  <dc:description/>
  <cp:lastModifiedBy>CHARNKANIT KAEWWONG</cp:lastModifiedBy>
  <cp:revision>3</cp:revision>
  <dcterms:created xsi:type="dcterms:W3CDTF">2021-10-13T07:41:00Z</dcterms:created>
  <dcterms:modified xsi:type="dcterms:W3CDTF">2021-10-13T07:56:00Z</dcterms:modified>
</cp:coreProperties>
</file>