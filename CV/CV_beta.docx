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9FCA" w14:textId="77777777" w:rsidR="00520FAB" w:rsidRPr="007C0DA5" w:rsidRDefault="008E50E2" w:rsidP="000F2E0F">
      <w:pPr>
        <w:pStyle w:val="ContactInfo"/>
        <w:jc w:val="center"/>
        <w:rPr>
          <w:rFonts w:cstheme="minorHAnsi"/>
          <w:sz w:val="28"/>
          <w:szCs w:val="28"/>
        </w:rPr>
      </w:pPr>
      <w:r w:rsidRPr="007C0DA5">
        <w:rPr>
          <w:rFonts w:cstheme="minorHAnsi"/>
          <w:sz w:val="28"/>
          <w:szCs w:val="28"/>
        </w:rPr>
        <w:t>Charnkanit Kaewwong</w:t>
      </w:r>
    </w:p>
    <w:p w14:paraId="6BAB7547" w14:textId="4E38CAFB" w:rsidR="007001D6" w:rsidRPr="007C0DA5" w:rsidRDefault="000F2E0F" w:rsidP="007C0DA5">
      <w:pPr>
        <w:pStyle w:val="ContactInfo"/>
        <w:ind w:left="-360" w:firstLine="360"/>
        <w:jc w:val="center"/>
        <w:rPr>
          <w:rFonts w:cstheme="minorHAnsi"/>
          <w:sz w:val="28"/>
          <w:szCs w:val="28"/>
        </w:rPr>
      </w:pPr>
      <w:r w:rsidRPr="007C0DA5">
        <w:rPr>
          <w:rFonts w:cstheme="minorHAnsi"/>
          <w:sz w:val="20"/>
          <w:szCs w:val="20"/>
        </w:rPr>
        <w:t xml:space="preserve">Email: charnkanit.k@gmail.com | </w:t>
      </w:r>
      <w:r w:rsidR="008E50E2" w:rsidRPr="007C0DA5">
        <w:rPr>
          <w:rFonts w:cstheme="minorHAnsi"/>
          <w:sz w:val="20"/>
          <w:szCs w:val="20"/>
        </w:rPr>
        <w:t>LinkedIn</w:t>
      </w:r>
      <w:r w:rsidR="00520FAB" w:rsidRPr="007C0DA5">
        <w:rPr>
          <w:rFonts w:cstheme="minorHAnsi"/>
          <w:sz w:val="20"/>
          <w:szCs w:val="20"/>
        </w:rPr>
        <w:t>:</w:t>
      </w:r>
      <w:r w:rsidR="008E50E2" w:rsidRPr="007C0DA5">
        <w:rPr>
          <w:rFonts w:cstheme="minorHAnsi"/>
          <w:sz w:val="20"/>
          <w:szCs w:val="20"/>
        </w:rPr>
        <w:t xml:space="preserve"> </w:t>
      </w:r>
      <w:r w:rsidR="00520FAB" w:rsidRPr="007C0DA5">
        <w:rPr>
          <w:rStyle w:val="vanity-namedomain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linkedin.com/in/</w:t>
      </w:r>
      <w:r w:rsidR="00520FAB" w:rsidRPr="007C0DA5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charnkanit</w:t>
      </w:r>
      <w:r w:rsidR="007C0DA5" w:rsidRPr="007C0DA5">
        <w:rPr>
          <w:rFonts w:cstheme="minorHAnsi"/>
          <w:sz w:val="28"/>
          <w:szCs w:val="28"/>
        </w:rPr>
        <w:br/>
      </w:r>
      <w:r w:rsidR="00520FAB" w:rsidRPr="007C0DA5">
        <w:rPr>
          <w:rFonts w:cstheme="minorHAnsi"/>
          <w:sz w:val="20"/>
          <w:szCs w:val="20"/>
        </w:rPr>
        <w:t>GitHub: github.com/charnkanit</w:t>
      </w:r>
      <w:r w:rsidRPr="007C0DA5">
        <w:rPr>
          <w:rFonts w:cstheme="minorHAnsi"/>
          <w:sz w:val="20"/>
          <w:szCs w:val="20"/>
        </w:rPr>
        <w:t xml:space="preserve"> |</w:t>
      </w:r>
      <w:r w:rsidRPr="007C0DA5">
        <w:rPr>
          <w:rFonts w:cstheme="minorHAnsi"/>
          <w:sz w:val="28"/>
          <w:szCs w:val="28"/>
        </w:rPr>
        <w:t xml:space="preserve"> </w:t>
      </w:r>
      <w:sdt>
        <w:sdtPr>
          <w:rPr>
            <w:rFonts w:cstheme="minorHAnsi"/>
            <w:sz w:val="20"/>
            <w:szCs w:val="20"/>
          </w:rPr>
          <w:alias w:val="Enter phone:"/>
          <w:tag w:val="Enter phone:"/>
          <w:id w:val="233596362"/>
          <w:placeholder>
            <w:docPart w:val="D4D0FBD34886466F80657F31DE14370B"/>
          </w:placeholder>
          <w:temporary/>
          <w:showingPlcHdr/>
          <w15:appearance w15:val="hidden"/>
        </w:sdtPr>
        <w:sdtEndPr/>
        <w:sdtContent>
          <w:r w:rsidR="00165BAF" w:rsidRPr="007C0DA5">
            <w:rPr>
              <w:rFonts w:cstheme="minorHAnsi"/>
              <w:sz w:val="20"/>
              <w:szCs w:val="20"/>
            </w:rPr>
            <w:t>Phone</w:t>
          </w:r>
        </w:sdtContent>
      </w:sdt>
      <w:r w:rsidR="00520FAB" w:rsidRPr="007C0DA5">
        <w:rPr>
          <w:rFonts w:cstheme="minorHAnsi"/>
          <w:sz w:val="20"/>
          <w:szCs w:val="20"/>
        </w:rPr>
        <w:t>:</w:t>
      </w:r>
      <w:r w:rsidR="008E50E2" w:rsidRPr="007C0DA5">
        <w:rPr>
          <w:rFonts w:cstheme="minorHAnsi"/>
          <w:sz w:val="20"/>
          <w:szCs w:val="20"/>
        </w:rPr>
        <w:t xml:space="preserve"> +660654949352</w:t>
      </w:r>
    </w:p>
    <w:p w14:paraId="3EAB6951" w14:textId="77777777" w:rsidR="00033380" w:rsidRPr="007C0DA5" w:rsidRDefault="00AF2710" w:rsidP="00033380">
      <w:pPr>
        <w:pStyle w:val="Heading1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Computer skills:"/>
          <w:tag w:val="Computer skills:"/>
          <w:id w:val="1126435726"/>
          <w:placeholder>
            <w:docPart w:val="7C6B62E581174363920B279C132688D2"/>
          </w:placeholder>
          <w:temporary/>
          <w:showingPlcHdr/>
          <w15:appearance w15:val="hidden"/>
        </w:sdtPr>
        <w:sdtEndPr/>
        <w:sdtContent>
          <w:r w:rsidR="00033380" w:rsidRPr="007C0DA5">
            <w:rPr>
              <w:rFonts w:asciiTheme="minorHAnsi" w:hAnsiTheme="minorHAnsi" w:cstheme="minorHAnsi"/>
              <w:sz w:val="20"/>
              <w:szCs w:val="20"/>
            </w:rPr>
            <w:t>Computer skills</w:t>
          </w:r>
        </w:sdtContent>
      </w:sdt>
    </w:p>
    <w:p w14:paraId="42DE84D6" w14:textId="7098D2A9" w:rsidR="00033380" w:rsidRPr="007C0DA5" w:rsidRDefault="00AF2710" w:rsidP="00520FAB">
      <w:pPr>
        <w:pStyle w:val="Heading2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alias w:val="Languages:"/>
          <w:tag w:val="Languages:"/>
          <w:id w:val="1517655715"/>
          <w:placeholder>
            <w:docPart w:val="D2BE1825BED245D09ADE4300F3B6E855"/>
          </w:placeholder>
          <w:temporary/>
          <w:showingPlcHdr/>
          <w15:appearance w15:val="hidden"/>
        </w:sdtPr>
        <w:sdtEndPr/>
        <w:sdtContent>
          <w:r w:rsidR="00033380" w:rsidRPr="007C0DA5">
            <w:rPr>
              <w:rFonts w:cstheme="minorHAnsi"/>
              <w:sz w:val="20"/>
              <w:szCs w:val="20"/>
            </w:rPr>
            <w:t>Languages</w:t>
          </w:r>
        </w:sdtContent>
      </w:sdt>
    </w:p>
    <w:p w14:paraId="6D9AF05D" w14:textId="675A1C0D" w:rsidR="00033380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="Browallia New"/>
          <w:sz w:val="20"/>
          <w:szCs w:val="28"/>
          <w:lang w:bidi="th-TH"/>
        </w:rPr>
        <w:t>•</w:t>
      </w:r>
      <w:r w:rsidRPr="00503B2B">
        <w:rPr>
          <w:rFonts w:cs="Browallia New"/>
          <w:sz w:val="20"/>
          <w:szCs w:val="28"/>
          <w:lang w:bidi="th-TH"/>
        </w:rPr>
        <w:tab/>
      </w:r>
      <w:r w:rsidR="007C0DA5" w:rsidRPr="00503B2B">
        <w:rPr>
          <w:rFonts w:cs="Browallia New"/>
          <w:sz w:val="20"/>
          <w:szCs w:val="28"/>
          <w:lang w:bidi="th-TH"/>
        </w:rPr>
        <w:t xml:space="preserve">Familiar with </w:t>
      </w:r>
      <w:r w:rsidR="00520FAB" w:rsidRPr="00503B2B">
        <w:rPr>
          <w:rFonts w:cstheme="minorHAnsi"/>
          <w:sz w:val="20"/>
          <w:szCs w:val="20"/>
        </w:rPr>
        <w:t>C/C++, Pytho</w:t>
      </w:r>
      <w:r w:rsidR="00E72F92">
        <w:rPr>
          <w:rFonts w:cstheme="minorHAnsi"/>
          <w:sz w:val="20"/>
          <w:szCs w:val="20"/>
        </w:rPr>
        <w:t xml:space="preserve">n, HTML, CSS, PHP, </w:t>
      </w:r>
      <w:r w:rsidR="00510045">
        <w:rPr>
          <w:rFonts w:cstheme="minorHAnsi"/>
          <w:sz w:val="20"/>
          <w:szCs w:val="20"/>
        </w:rPr>
        <w:t>JavaScript</w:t>
      </w:r>
    </w:p>
    <w:p w14:paraId="7246C185" w14:textId="50C29139" w:rsidR="00033380" w:rsidRPr="007C0DA5" w:rsidRDefault="00AF2710" w:rsidP="00520FAB">
      <w:pPr>
        <w:pStyle w:val="Heading2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alias w:val="Software:"/>
          <w:tag w:val="Software:"/>
          <w:id w:val="-169031688"/>
          <w:placeholder>
            <w:docPart w:val="6370D740F8F84F51986DBE4503E1F059"/>
          </w:placeholder>
          <w:temporary/>
          <w:showingPlcHdr/>
          <w15:appearance w15:val="hidden"/>
        </w:sdtPr>
        <w:sdtEndPr/>
        <w:sdtContent>
          <w:r w:rsidR="00033380" w:rsidRPr="007C0DA5">
            <w:rPr>
              <w:rFonts w:cstheme="minorHAnsi"/>
              <w:sz w:val="20"/>
              <w:szCs w:val="20"/>
            </w:rPr>
            <w:t>Software</w:t>
          </w:r>
        </w:sdtContent>
      </w:sdt>
    </w:p>
    <w:p w14:paraId="00FA172D" w14:textId="0EBBBDAD" w:rsidR="000F38AD" w:rsidRPr="00503B2B" w:rsidRDefault="00503B2B" w:rsidP="00503B2B">
      <w:pPr>
        <w:ind w:left="432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520FAB" w:rsidRPr="00503B2B">
        <w:rPr>
          <w:rFonts w:cstheme="minorHAnsi"/>
          <w:sz w:val="20"/>
          <w:szCs w:val="20"/>
        </w:rPr>
        <w:t>3D modeling: Blender, SketchUp</w:t>
      </w:r>
      <w:r w:rsidRPr="00503B2B">
        <w:rPr>
          <w:rFonts w:cstheme="minorHAnsi"/>
          <w:sz w:val="20"/>
          <w:szCs w:val="20"/>
        </w:rPr>
        <w:br/>
        <w:t>•</w:t>
      </w:r>
      <w:r w:rsidRPr="00503B2B">
        <w:rPr>
          <w:rFonts w:cstheme="minorHAnsi"/>
          <w:sz w:val="20"/>
          <w:szCs w:val="20"/>
        </w:rPr>
        <w:tab/>
      </w:r>
      <w:r w:rsidR="00520FAB" w:rsidRPr="00503B2B">
        <w:rPr>
          <w:rFonts w:cstheme="minorHAnsi"/>
          <w:sz w:val="20"/>
          <w:szCs w:val="20"/>
        </w:rPr>
        <w:t xml:space="preserve">Media design: </w:t>
      </w:r>
      <w:r w:rsidR="004D4B22" w:rsidRPr="00503B2B">
        <w:rPr>
          <w:rFonts w:cstheme="minorHAnsi"/>
          <w:sz w:val="20"/>
          <w:szCs w:val="20"/>
        </w:rPr>
        <w:t xml:space="preserve">Adobe </w:t>
      </w:r>
      <w:r w:rsidR="00520FAB" w:rsidRPr="00503B2B">
        <w:rPr>
          <w:rFonts w:cstheme="minorHAnsi"/>
          <w:sz w:val="20"/>
          <w:szCs w:val="20"/>
        </w:rPr>
        <w:t>Photoshop</w:t>
      </w:r>
    </w:p>
    <w:p w14:paraId="10A3B7B8" w14:textId="35612918" w:rsidR="000F38AD" w:rsidRPr="007C0DA5" w:rsidRDefault="000F38AD" w:rsidP="000F38AD">
      <w:pPr>
        <w:pStyle w:val="Heading2"/>
        <w:rPr>
          <w:rFonts w:cstheme="minorHAnsi"/>
          <w:sz w:val="20"/>
          <w:szCs w:val="20"/>
        </w:rPr>
      </w:pPr>
      <w:r w:rsidRPr="007C0DA5">
        <w:rPr>
          <w:rFonts w:cstheme="minorHAnsi"/>
          <w:sz w:val="20"/>
          <w:szCs w:val="20"/>
        </w:rPr>
        <w:t>Hardware</w:t>
      </w:r>
    </w:p>
    <w:p w14:paraId="4A006E6B" w14:textId="41A3ED2D" w:rsidR="000F38AD" w:rsidRPr="00503B2B" w:rsidRDefault="00503B2B" w:rsidP="00503B2B">
      <w:pPr>
        <w:ind w:left="432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0F38AD" w:rsidRPr="00503B2B">
        <w:rPr>
          <w:rFonts w:cstheme="minorHAnsi"/>
          <w:sz w:val="20"/>
          <w:szCs w:val="20"/>
        </w:rPr>
        <w:t>Microcontroller: Arduino</w:t>
      </w:r>
      <w:r w:rsidR="000F2E0F" w:rsidRPr="00503B2B">
        <w:rPr>
          <w:rFonts w:cstheme="minorHAnsi"/>
          <w:sz w:val="20"/>
          <w:szCs w:val="20"/>
        </w:rPr>
        <w:t xml:space="preserve"> and</w:t>
      </w:r>
      <w:r w:rsidR="000F38AD" w:rsidRPr="00503B2B">
        <w:rPr>
          <w:rFonts w:cstheme="minorHAnsi"/>
          <w:sz w:val="20"/>
          <w:szCs w:val="20"/>
        </w:rPr>
        <w:t xml:space="preserve"> ESP32</w:t>
      </w:r>
      <w:r w:rsidR="007964FF" w:rsidRPr="00503B2B">
        <w:rPr>
          <w:rFonts w:cstheme="minorHAnsi"/>
          <w:sz w:val="20"/>
          <w:szCs w:val="20"/>
        </w:rPr>
        <w:br/>
      </w: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0F38AD" w:rsidRPr="00503B2B">
        <w:rPr>
          <w:rFonts w:cstheme="minorHAnsi"/>
          <w:sz w:val="20"/>
          <w:szCs w:val="20"/>
        </w:rPr>
        <w:t>Microprocessor: Raspberry Pi 3</w:t>
      </w:r>
      <w:r w:rsidR="000F2E0F" w:rsidRPr="00503B2B">
        <w:rPr>
          <w:rFonts w:cstheme="minorHAnsi"/>
          <w:sz w:val="20"/>
          <w:szCs w:val="20"/>
        </w:rPr>
        <w:t>&amp;4 and STM32</w:t>
      </w:r>
    </w:p>
    <w:p w14:paraId="681935A0" w14:textId="7B14CCE7" w:rsidR="00300698" w:rsidRPr="007C0DA5" w:rsidRDefault="00AF2710" w:rsidP="007C0DA5">
      <w:pPr>
        <w:pStyle w:val="Heading1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1922599604"/>
          <w:placeholder>
            <w:docPart w:val="6477CC95C12A45BEA6E270F4292CBBE1"/>
          </w:placeholder>
          <w:temporary/>
          <w:showingPlcHdr/>
          <w15:appearance w15:val="hidden"/>
        </w:sdtPr>
        <w:sdtEndPr/>
        <w:sdtContent>
          <w:r w:rsidR="00033380" w:rsidRPr="007C0DA5">
            <w:rPr>
              <w:rFonts w:asciiTheme="minorHAnsi" w:hAnsiTheme="minorHAnsi" w:cstheme="minorHAnsi"/>
              <w:sz w:val="20"/>
              <w:szCs w:val="20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034"/>
        <w:gridCol w:w="2766"/>
      </w:tblGrid>
      <w:tr w:rsidR="00300698" w:rsidRPr="007C0DA5" w14:paraId="58B96BBF" w14:textId="77777777" w:rsidTr="00503B2B">
        <w:trPr>
          <w:trHeight w:val="216"/>
        </w:trPr>
        <w:tc>
          <w:tcPr>
            <w:tcW w:w="8034" w:type="dxa"/>
          </w:tcPr>
          <w:p w14:paraId="6984C1B4" w14:textId="25080A9B" w:rsidR="00300698" w:rsidRPr="007C0DA5" w:rsidRDefault="00C41997" w:rsidP="00A25C5F">
            <w:pPr>
              <w:pStyle w:val="Heading2"/>
              <w:rPr>
                <w:rFonts w:cstheme="minorHAnsi"/>
                <w:sz w:val="20"/>
                <w:szCs w:val="20"/>
              </w:rPr>
            </w:pPr>
            <w:r w:rsidRPr="007C0DA5">
              <w:rPr>
                <w:rFonts w:cstheme="minorHAnsi"/>
                <w:sz w:val="20"/>
                <w:szCs w:val="20"/>
              </w:rPr>
              <w:t>King Mongkut’s Institute of Technology Ladkrabang</w:t>
            </w:r>
          </w:p>
          <w:p w14:paraId="2A2B1BDC" w14:textId="10924C21" w:rsidR="007C0DA5" w:rsidRPr="007C0DA5" w:rsidRDefault="007C0DA5" w:rsidP="007C0DA5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7C0DA5">
              <w:rPr>
                <w:rFonts w:cstheme="minorHAnsi"/>
                <w:sz w:val="20"/>
                <w:szCs w:val="20"/>
              </w:rPr>
              <w:t>Teacher Assistants</w:t>
            </w:r>
          </w:p>
        </w:tc>
        <w:tc>
          <w:tcPr>
            <w:tcW w:w="2766" w:type="dxa"/>
          </w:tcPr>
          <w:p w14:paraId="6C0300A3" w14:textId="2D1F0C8F" w:rsidR="007C0DA5" w:rsidRPr="007C0DA5" w:rsidRDefault="007C0DA5" w:rsidP="007C0DA5">
            <w:pPr>
              <w:pStyle w:val="Dates"/>
              <w:rPr>
                <w:rFonts w:cstheme="minorHAnsi"/>
                <w:b/>
                <w:bCs/>
                <w:sz w:val="20"/>
                <w:szCs w:val="20"/>
              </w:rPr>
            </w:pPr>
            <w:r w:rsidRPr="007C0DA5">
              <w:rPr>
                <w:rFonts w:cstheme="minorHAnsi"/>
                <w:b/>
                <w:bCs/>
                <w:sz w:val="20"/>
                <w:szCs w:val="20"/>
              </w:rPr>
              <w:t>Bangkok, Thailand</w:t>
            </w:r>
          </w:p>
          <w:p w14:paraId="52D88D81" w14:textId="1E4F6DA1" w:rsidR="00300698" w:rsidRPr="007964FF" w:rsidRDefault="007C0DA5" w:rsidP="007C0DA5">
            <w:pPr>
              <w:pStyle w:val="Dates"/>
              <w:rPr>
                <w:rFonts w:cstheme="minorHAnsi"/>
                <w:i/>
                <w:iCs/>
                <w:sz w:val="20"/>
                <w:szCs w:val="20"/>
              </w:rPr>
            </w:pPr>
            <w:r w:rsidRPr="007964FF">
              <w:rPr>
                <w:rFonts w:cstheme="minorHAnsi"/>
                <w:i/>
                <w:iCs/>
                <w:sz w:val="20"/>
                <w:szCs w:val="20"/>
              </w:rPr>
              <w:t>Oct 2020 – Jan 2021</w:t>
            </w:r>
          </w:p>
        </w:tc>
      </w:tr>
    </w:tbl>
    <w:p w14:paraId="071D334D" w14:textId="54CF04D1" w:rsidR="00300698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F31B61" w:rsidRPr="00F31B61">
        <w:rPr>
          <w:rFonts w:cstheme="minorHAnsi"/>
          <w:sz w:val="20"/>
          <w:szCs w:val="20"/>
        </w:rPr>
        <w:t>Administered</w:t>
      </w:r>
      <w:r w:rsidR="00F31B61">
        <w:rPr>
          <w:rFonts w:cstheme="minorHAnsi"/>
          <w:sz w:val="20"/>
          <w:szCs w:val="20"/>
        </w:rPr>
        <w:t xml:space="preserve"> teaching assistant</w:t>
      </w:r>
      <w:r w:rsidR="003C1B76" w:rsidRPr="00503B2B">
        <w:rPr>
          <w:rFonts w:cstheme="minorHAnsi"/>
          <w:sz w:val="20"/>
          <w:szCs w:val="20"/>
        </w:rPr>
        <w:t xml:space="preserve"> in Non-Degree of Robotics and AI Course, 3D</w:t>
      </w:r>
      <w:r w:rsidR="00D10FCF" w:rsidRPr="00503B2B">
        <w:rPr>
          <w:rFonts w:cstheme="minorHAnsi"/>
          <w:sz w:val="20"/>
          <w:szCs w:val="20"/>
        </w:rPr>
        <w:t xml:space="preserve"> CAD and Smart Automation section</w:t>
      </w:r>
      <w:r w:rsidR="003C1B76" w:rsidRPr="00503B2B">
        <w:rPr>
          <w:rFonts w:cstheme="minorHAnsi"/>
          <w:sz w:val="20"/>
          <w:szCs w:val="20"/>
        </w:rPr>
        <w:t>.</w:t>
      </w:r>
    </w:p>
    <w:p w14:paraId="3ED8D294" w14:textId="63C2671F" w:rsidR="00300698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1D6215">
        <w:rPr>
          <w:rFonts w:cstheme="minorHAnsi"/>
          <w:sz w:val="20"/>
          <w:szCs w:val="20"/>
        </w:rPr>
        <w:t>Guided</w:t>
      </w:r>
      <w:r w:rsidR="00D10FCF" w:rsidRPr="00503B2B">
        <w:rPr>
          <w:rFonts w:cstheme="minorHAnsi"/>
          <w:sz w:val="20"/>
          <w:szCs w:val="20"/>
        </w:rPr>
        <w:t xml:space="preserve"> learner in technical problems,</w:t>
      </w:r>
      <w:r w:rsidR="001D6215">
        <w:rPr>
          <w:rFonts w:cstheme="minorHAnsi"/>
          <w:sz w:val="20"/>
          <w:szCs w:val="20"/>
        </w:rPr>
        <w:t xml:space="preserve"> prepared class materials,</w:t>
      </w:r>
      <w:r w:rsidR="00D10FCF" w:rsidRPr="00503B2B">
        <w:rPr>
          <w:rFonts w:cstheme="minorHAnsi"/>
          <w:sz w:val="20"/>
          <w:szCs w:val="20"/>
        </w:rPr>
        <w:t xml:space="preserve"> check homework and attendance.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8106"/>
        <w:gridCol w:w="2694"/>
      </w:tblGrid>
      <w:tr w:rsidR="00300698" w:rsidRPr="007C0DA5" w14:paraId="5B74B505" w14:textId="77777777" w:rsidTr="00503B2B">
        <w:trPr>
          <w:trHeight w:val="216"/>
        </w:trPr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5956E756" w14:textId="77777777" w:rsidR="00300698" w:rsidRPr="007C0DA5" w:rsidRDefault="00D10FCF" w:rsidP="007D5AB6">
            <w:pPr>
              <w:pStyle w:val="Heading2"/>
              <w:rPr>
                <w:rFonts w:cstheme="minorHAnsi"/>
                <w:sz w:val="20"/>
                <w:szCs w:val="20"/>
              </w:rPr>
            </w:pPr>
            <w:r w:rsidRPr="007C0DA5">
              <w:rPr>
                <w:rFonts w:cstheme="minorHAnsi"/>
                <w:sz w:val="20"/>
                <w:szCs w:val="20"/>
              </w:rPr>
              <w:t>Montfort College</w:t>
            </w:r>
          </w:p>
          <w:p w14:paraId="1F134398" w14:textId="0B3EF380" w:rsidR="007C0DA5" w:rsidRPr="007C0DA5" w:rsidRDefault="007C0DA5" w:rsidP="007C0DA5">
            <w:pPr>
              <w:pStyle w:val="Location"/>
              <w:rPr>
                <w:rFonts w:cstheme="minorHAnsi"/>
                <w:i w:val="0"/>
                <w:sz w:val="20"/>
                <w:szCs w:val="20"/>
              </w:rPr>
            </w:pPr>
            <w:r w:rsidRPr="007C0DA5">
              <w:rPr>
                <w:rFonts w:cstheme="minorHAnsi"/>
                <w:sz w:val="20"/>
                <w:szCs w:val="20"/>
              </w:rPr>
              <w:t>Teacher Assistants &amp; Tutor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B33386B" w14:textId="7CA71037" w:rsidR="007C0DA5" w:rsidRPr="007C0DA5" w:rsidRDefault="007C0DA5" w:rsidP="007C0DA5">
            <w:pPr>
              <w:pStyle w:val="Dates"/>
              <w:rPr>
                <w:rFonts w:cstheme="minorHAnsi"/>
                <w:b/>
                <w:bCs/>
                <w:sz w:val="20"/>
                <w:szCs w:val="20"/>
              </w:rPr>
            </w:pPr>
            <w:r w:rsidRPr="007C0DA5">
              <w:rPr>
                <w:rFonts w:cstheme="minorHAnsi"/>
                <w:b/>
                <w:bCs/>
                <w:sz w:val="20"/>
                <w:szCs w:val="20"/>
              </w:rPr>
              <w:t>Chiang Mai, Thailand</w:t>
            </w:r>
          </w:p>
          <w:p w14:paraId="4114F12A" w14:textId="7542B698" w:rsidR="00300698" w:rsidRPr="007964FF" w:rsidRDefault="007C0DA5" w:rsidP="007C0DA5">
            <w:pPr>
              <w:pStyle w:val="Dates"/>
              <w:rPr>
                <w:rFonts w:cstheme="minorHAnsi"/>
                <w:i/>
                <w:iCs/>
                <w:sz w:val="20"/>
                <w:szCs w:val="20"/>
              </w:rPr>
            </w:pPr>
            <w:r w:rsidRPr="007964FF">
              <w:rPr>
                <w:rFonts w:cstheme="minorHAnsi"/>
                <w:i/>
                <w:iCs/>
                <w:sz w:val="20"/>
                <w:szCs w:val="20"/>
              </w:rPr>
              <w:t>Jan 2019 – Dec 2019</w:t>
            </w:r>
          </w:p>
        </w:tc>
      </w:tr>
    </w:tbl>
    <w:p w14:paraId="41D375FF" w14:textId="5C50B000" w:rsidR="00300698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7964FF" w:rsidRPr="00503B2B">
        <w:rPr>
          <w:rFonts w:cstheme="minorHAnsi"/>
          <w:sz w:val="20"/>
          <w:szCs w:val="20"/>
        </w:rPr>
        <w:t>Advised</w:t>
      </w:r>
      <w:r w:rsidRPr="00503B2B">
        <w:rPr>
          <w:rFonts w:cstheme="minorHAnsi"/>
          <w:sz w:val="20"/>
          <w:szCs w:val="20"/>
        </w:rPr>
        <w:t xml:space="preserve"> and taught</w:t>
      </w:r>
      <w:r w:rsidR="007964FF" w:rsidRPr="00503B2B">
        <w:rPr>
          <w:rFonts w:cstheme="minorHAnsi"/>
          <w:sz w:val="20"/>
          <w:szCs w:val="20"/>
        </w:rPr>
        <w:t xml:space="preserve"> high school students for</w:t>
      </w:r>
      <w:r w:rsidR="00D10FCF" w:rsidRPr="00503B2B">
        <w:rPr>
          <w:rFonts w:cstheme="minorHAnsi"/>
          <w:sz w:val="20"/>
          <w:szCs w:val="20"/>
        </w:rPr>
        <w:t xml:space="preserve"> Preparing Camp for Computer Olympiad.</w:t>
      </w:r>
    </w:p>
    <w:p w14:paraId="6C6EAACD" w14:textId="2EFC80F8" w:rsidR="007C0DA5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F31B61">
        <w:rPr>
          <w:rFonts w:cstheme="minorHAnsi"/>
          <w:sz w:val="20"/>
          <w:szCs w:val="20"/>
        </w:rPr>
        <w:t>Trained</w:t>
      </w:r>
      <w:r w:rsidR="00D10FCF" w:rsidRPr="00503B2B">
        <w:rPr>
          <w:rFonts w:cstheme="minorHAnsi"/>
          <w:sz w:val="20"/>
          <w:szCs w:val="20"/>
        </w:rPr>
        <w:t xml:space="preserve"> </w:t>
      </w:r>
      <w:r w:rsidR="00F31B61" w:rsidRPr="00503B2B">
        <w:rPr>
          <w:rFonts w:cstheme="minorHAnsi"/>
          <w:sz w:val="20"/>
          <w:szCs w:val="20"/>
        </w:rPr>
        <w:t>juniors’</w:t>
      </w:r>
      <w:r w:rsidR="00F31B61">
        <w:rPr>
          <w:rFonts w:cstheme="minorHAnsi"/>
          <w:sz w:val="20"/>
          <w:szCs w:val="20"/>
        </w:rPr>
        <w:t xml:space="preserve"> students</w:t>
      </w:r>
      <w:r w:rsidR="00D10FCF" w:rsidRPr="00503B2B">
        <w:rPr>
          <w:rFonts w:cstheme="minorHAnsi"/>
          <w:sz w:val="20"/>
          <w:szCs w:val="20"/>
        </w:rPr>
        <w:t xml:space="preserve"> </w:t>
      </w:r>
      <w:r w:rsidR="00F31B61">
        <w:rPr>
          <w:rFonts w:cstheme="minorHAnsi"/>
          <w:sz w:val="20"/>
          <w:szCs w:val="20"/>
        </w:rPr>
        <w:t>in</w:t>
      </w:r>
      <w:r w:rsidR="00D10FCF" w:rsidRPr="00503B2B">
        <w:rPr>
          <w:rFonts w:cstheme="minorHAnsi"/>
          <w:sz w:val="20"/>
          <w:szCs w:val="20"/>
        </w:rPr>
        <w:t xml:space="preserve"> Mathematics, problem solving and computer programming using C/C++ language.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034"/>
        <w:gridCol w:w="2766"/>
      </w:tblGrid>
      <w:tr w:rsidR="007C0DA5" w:rsidRPr="007C0DA5" w14:paraId="20BDBA3D" w14:textId="77777777" w:rsidTr="00503B2B">
        <w:trPr>
          <w:trHeight w:val="594"/>
        </w:trPr>
        <w:tc>
          <w:tcPr>
            <w:tcW w:w="8034" w:type="dxa"/>
          </w:tcPr>
          <w:p w14:paraId="6C9B6D7C" w14:textId="77777777" w:rsidR="007C0DA5" w:rsidRPr="007C0DA5" w:rsidRDefault="007C0DA5" w:rsidP="009E0DF0">
            <w:pPr>
              <w:pStyle w:val="Heading2"/>
              <w:rPr>
                <w:rFonts w:cstheme="minorHAnsi"/>
                <w:sz w:val="20"/>
                <w:szCs w:val="20"/>
              </w:rPr>
            </w:pPr>
            <w:bookmarkStart w:id="0" w:name="_Hlk84338691"/>
            <w:r w:rsidRPr="007C0DA5">
              <w:rPr>
                <w:rFonts w:cstheme="minorHAnsi"/>
                <w:sz w:val="20"/>
                <w:szCs w:val="20"/>
              </w:rPr>
              <w:t xml:space="preserve">The Twenty-First National Software Contest NSC 2019 </w:t>
            </w:r>
            <w:bookmarkEnd w:id="0"/>
          </w:p>
          <w:p w14:paraId="21C4275C" w14:textId="5A309C67" w:rsidR="007C0DA5" w:rsidRPr="007C0DA5" w:rsidRDefault="007964FF" w:rsidP="009E0DF0">
            <w:pPr>
              <w:pStyle w:val="Location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Team Leader</w:t>
            </w:r>
            <w:r w:rsidR="007C0DA5" w:rsidRPr="007C0DA5">
              <w:rPr>
                <w:rFonts w:cstheme="minorHAnsi"/>
                <w:sz w:val="20"/>
                <w:szCs w:val="20"/>
              </w:rPr>
              <w:t xml:space="preserve"> and Project Manager</w:t>
            </w:r>
          </w:p>
        </w:tc>
        <w:tc>
          <w:tcPr>
            <w:tcW w:w="2766" w:type="dxa"/>
          </w:tcPr>
          <w:p w14:paraId="7D26AAE4" w14:textId="77777777" w:rsidR="007C0DA5" w:rsidRPr="007C0DA5" w:rsidRDefault="007C0DA5" w:rsidP="009E0DF0">
            <w:pPr>
              <w:pStyle w:val="Dates"/>
              <w:rPr>
                <w:rFonts w:cstheme="minorHAnsi"/>
                <w:b/>
                <w:bCs/>
                <w:sz w:val="20"/>
                <w:szCs w:val="20"/>
              </w:rPr>
            </w:pPr>
            <w:r w:rsidRPr="007C0DA5">
              <w:rPr>
                <w:rFonts w:cstheme="minorHAnsi"/>
                <w:b/>
                <w:bCs/>
                <w:sz w:val="20"/>
                <w:szCs w:val="20"/>
              </w:rPr>
              <w:t>Chiang Mai, Thailand</w:t>
            </w:r>
          </w:p>
          <w:p w14:paraId="4F76EF0E" w14:textId="445CDD02" w:rsidR="007C0DA5" w:rsidRPr="007964FF" w:rsidRDefault="00F43DBB" w:rsidP="009E0DF0">
            <w:pPr>
              <w:pStyle w:val="Dates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Oct</w:t>
            </w:r>
            <w:r w:rsidR="007C0DA5" w:rsidRPr="007964FF">
              <w:rPr>
                <w:rFonts w:cstheme="minorHAnsi"/>
                <w:i/>
                <w:iCs/>
                <w:sz w:val="20"/>
                <w:szCs w:val="20"/>
              </w:rPr>
              <w:t xml:space="preserve"> 201</w:t>
            </w:r>
            <w:r>
              <w:rPr>
                <w:rFonts w:cstheme="minorHAnsi"/>
                <w:i/>
                <w:iCs/>
                <w:sz w:val="20"/>
                <w:szCs w:val="20"/>
              </w:rPr>
              <w:t>8 – Feb 2019</w:t>
            </w:r>
          </w:p>
        </w:tc>
      </w:tr>
    </w:tbl>
    <w:p w14:paraId="299E7AF2" w14:textId="501477F8" w:rsidR="007C0DA5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7964FF" w:rsidRPr="00503B2B">
        <w:rPr>
          <w:rFonts w:cstheme="minorHAnsi"/>
          <w:sz w:val="20"/>
          <w:szCs w:val="20"/>
        </w:rPr>
        <w:t>Develop the</w:t>
      </w:r>
      <w:r w:rsidR="007C0DA5" w:rsidRPr="00503B2B">
        <w:rPr>
          <w:rFonts w:cstheme="minorHAnsi"/>
          <w:sz w:val="20"/>
          <w:szCs w:val="20"/>
        </w:rPr>
        <w:t xml:space="preserve"> smart home IoT with features face recognition and fingerprint door-lock</w:t>
      </w:r>
      <w:r w:rsidR="007964FF" w:rsidRPr="00503B2B">
        <w:rPr>
          <w:rFonts w:cstheme="minorHAnsi"/>
          <w:sz w:val="20"/>
          <w:szCs w:val="20"/>
        </w:rPr>
        <w:t xml:space="preserve"> system</w:t>
      </w:r>
      <w:r w:rsidR="007C0DA5" w:rsidRPr="00503B2B">
        <w:rPr>
          <w:rFonts w:cstheme="minorHAnsi"/>
          <w:sz w:val="20"/>
          <w:szCs w:val="20"/>
        </w:rPr>
        <w:t>.</w:t>
      </w:r>
    </w:p>
    <w:p w14:paraId="3FDF6603" w14:textId="34EDA249" w:rsidR="007C0DA5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7964FF" w:rsidRPr="00503B2B">
        <w:rPr>
          <w:rFonts w:cstheme="minorHAnsi"/>
          <w:sz w:val="20"/>
          <w:szCs w:val="20"/>
        </w:rPr>
        <w:t>Create</w:t>
      </w:r>
      <w:r w:rsidR="007C0DA5" w:rsidRPr="00503B2B">
        <w:rPr>
          <w:rFonts w:cstheme="minorHAnsi"/>
          <w:sz w:val="20"/>
          <w:szCs w:val="20"/>
        </w:rPr>
        <w:t xml:space="preserve"> a prototype using Arduino and Raspberry Pi 3 with image processing using OpenCV and Modules.</w:t>
      </w:r>
    </w:p>
    <w:p w14:paraId="68629392" w14:textId="4B4774A0" w:rsidR="00300698" w:rsidRPr="00503B2B" w:rsidRDefault="00503B2B" w:rsidP="00503B2B">
      <w:pPr>
        <w:ind w:left="792" w:hanging="360"/>
        <w:rPr>
          <w:rFonts w:cstheme="minorHAnsi"/>
          <w:sz w:val="20"/>
          <w:szCs w:val="20"/>
        </w:rPr>
      </w:pPr>
      <w:r w:rsidRPr="00503B2B">
        <w:rPr>
          <w:rFonts w:cstheme="minorHAnsi"/>
          <w:sz w:val="20"/>
          <w:szCs w:val="20"/>
        </w:rPr>
        <w:t>•</w:t>
      </w:r>
      <w:r w:rsidRPr="00503B2B">
        <w:rPr>
          <w:rFonts w:cstheme="minorHAnsi"/>
          <w:sz w:val="20"/>
          <w:szCs w:val="20"/>
        </w:rPr>
        <w:tab/>
      </w:r>
      <w:r w:rsidR="007964FF" w:rsidRPr="00503B2B">
        <w:rPr>
          <w:rFonts w:cstheme="minorHAnsi"/>
          <w:sz w:val="20"/>
          <w:szCs w:val="20"/>
        </w:rPr>
        <w:t>Awarded in</w:t>
      </w:r>
      <w:r w:rsidR="007C0DA5" w:rsidRPr="00503B2B">
        <w:rPr>
          <w:rFonts w:cstheme="minorHAnsi"/>
          <w:sz w:val="20"/>
          <w:szCs w:val="20"/>
        </w:rPr>
        <w:t xml:space="preserve"> the province qualification and was funded in the regional round.</w:t>
      </w:r>
    </w:p>
    <w:p w14:paraId="28C4435F" w14:textId="77777777" w:rsidR="00300698" w:rsidRPr="007C0DA5" w:rsidRDefault="00AF2710" w:rsidP="00300698">
      <w:pPr>
        <w:pStyle w:val="Heading1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1516970808"/>
          <w:placeholder>
            <w:docPart w:val="DC7C01758019429D910450C01DA2D123"/>
          </w:placeholder>
          <w:temporary/>
          <w:showingPlcHdr/>
          <w15:appearance w15:val="hidden"/>
        </w:sdtPr>
        <w:sdtEndPr/>
        <w:sdtContent>
          <w:r w:rsidR="00300698" w:rsidRPr="007C0DA5">
            <w:rPr>
              <w:rFonts w:asciiTheme="minorHAnsi" w:hAnsiTheme="minorHAnsi" w:cstheme="minorHAnsi"/>
              <w:sz w:val="20"/>
              <w:szCs w:val="20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7650"/>
        <w:gridCol w:w="3150"/>
      </w:tblGrid>
      <w:tr w:rsidR="00300698" w:rsidRPr="007C0DA5" w14:paraId="364D617C" w14:textId="77777777" w:rsidTr="00372EEC">
        <w:trPr>
          <w:trHeight w:val="216"/>
        </w:trPr>
        <w:tc>
          <w:tcPr>
            <w:tcW w:w="6120" w:type="dxa"/>
          </w:tcPr>
          <w:p w14:paraId="143F08C5" w14:textId="77777777" w:rsidR="00520FAB" w:rsidRPr="007C0DA5" w:rsidRDefault="00520FAB" w:rsidP="00006C0B">
            <w:pPr>
              <w:pStyle w:val="Location"/>
              <w:ind w:right="368"/>
              <w:rPr>
                <w:rFonts w:cstheme="minorHAnsi"/>
                <w:b/>
                <w:i w:val="0"/>
                <w:sz w:val="20"/>
                <w:szCs w:val="20"/>
              </w:rPr>
            </w:pPr>
            <w:r w:rsidRPr="007C0DA5">
              <w:rPr>
                <w:rFonts w:cstheme="minorHAnsi"/>
                <w:b/>
                <w:i w:val="0"/>
                <w:sz w:val="20"/>
                <w:szCs w:val="20"/>
              </w:rPr>
              <w:t>King Mongkut's Institute of Technology Ladkrabang</w:t>
            </w:r>
          </w:p>
          <w:p w14:paraId="5DA828A9" w14:textId="32D5B139" w:rsidR="00D3324E" w:rsidRPr="007C0DA5" w:rsidRDefault="00520FAB" w:rsidP="00006C0B">
            <w:pPr>
              <w:pStyle w:val="Location"/>
              <w:ind w:right="278"/>
              <w:rPr>
                <w:rFonts w:cstheme="minorHAnsi"/>
                <w:sz w:val="20"/>
                <w:szCs w:val="20"/>
              </w:rPr>
            </w:pPr>
            <w:r w:rsidRPr="007C0DA5">
              <w:rPr>
                <w:rFonts w:cstheme="minorHAnsi"/>
                <w:sz w:val="20"/>
                <w:szCs w:val="20"/>
              </w:rPr>
              <w:t>Bangkok, Thailand</w:t>
            </w:r>
          </w:p>
          <w:p w14:paraId="172CB7A2" w14:textId="47109DA1" w:rsidR="00006C0B" w:rsidRPr="00503B2B" w:rsidRDefault="00503B2B" w:rsidP="00503B2B">
            <w:pPr>
              <w:ind w:left="792" w:hanging="360"/>
              <w:rPr>
                <w:rFonts w:cstheme="minorHAnsi"/>
                <w:sz w:val="20"/>
                <w:szCs w:val="20"/>
              </w:rPr>
            </w:pPr>
            <w:r w:rsidRPr="00503B2B">
              <w:rPr>
                <w:rFonts w:cstheme="minorHAnsi"/>
                <w:sz w:val="20"/>
                <w:szCs w:val="20"/>
              </w:rPr>
              <w:t>•</w:t>
            </w:r>
            <w:r w:rsidRPr="00503B2B">
              <w:rPr>
                <w:rFonts w:cstheme="minorHAnsi"/>
                <w:sz w:val="20"/>
                <w:szCs w:val="20"/>
              </w:rPr>
              <w:tab/>
            </w:r>
            <w:r w:rsidR="00520FAB" w:rsidRPr="00503B2B">
              <w:rPr>
                <w:rFonts w:cstheme="minorHAnsi"/>
                <w:sz w:val="20"/>
                <w:szCs w:val="20"/>
              </w:rPr>
              <w:t>B.E., Major in Robotics and A</w:t>
            </w:r>
            <w:r w:rsidR="008C1BA5" w:rsidRPr="00503B2B">
              <w:rPr>
                <w:rFonts w:cstheme="minorHAnsi"/>
                <w:sz w:val="20"/>
                <w:szCs w:val="20"/>
              </w:rPr>
              <w:t>rtificial Intelligence</w:t>
            </w:r>
            <w:r w:rsidR="00520FAB" w:rsidRPr="00503B2B">
              <w:rPr>
                <w:rFonts w:cstheme="minorHAnsi"/>
                <w:sz w:val="20"/>
                <w:szCs w:val="20"/>
              </w:rPr>
              <w:t xml:space="preserve"> Engineering </w:t>
            </w:r>
            <w:r w:rsidR="008C1BA5" w:rsidRPr="00503B2B">
              <w:rPr>
                <w:rFonts w:cstheme="minorHAnsi"/>
                <w:sz w:val="20"/>
                <w:szCs w:val="20"/>
              </w:rPr>
              <w:t xml:space="preserve">                           </w:t>
            </w:r>
            <w:r w:rsidR="00C41997" w:rsidRPr="00503B2B">
              <w:rPr>
                <w:rFonts w:cstheme="minorHAnsi"/>
                <w:sz w:val="20"/>
                <w:szCs w:val="20"/>
              </w:rPr>
              <w:t xml:space="preserve"> </w:t>
            </w:r>
            <w:r w:rsidR="00520FAB" w:rsidRPr="00503B2B">
              <w:rPr>
                <w:rFonts w:cstheme="minorHAnsi"/>
                <w:sz w:val="20"/>
                <w:szCs w:val="20"/>
              </w:rPr>
              <w:t>GPA 3.3/4.0</w:t>
            </w:r>
          </w:p>
        </w:tc>
        <w:tc>
          <w:tcPr>
            <w:tcW w:w="2520" w:type="dxa"/>
          </w:tcPr>
          <w:p w14:paraId="298D8C55" w14:textId="7F7B0C82" w:rsidR="00300698" w:rsidRPr="007C0DA5" w:rsidRDefault="00520FAB" w:rsidP="00006C0B">
            <w:pPr>
              <w:pStyle w:val="Dates"/>
              <w:ind w:left="-98"/>
              <w:rPr>
                <w:rFonts w:cstheme="minorHAnsi"/>
                <w:b/>
                <w:bCs/>
                <w:sz w:val="20"/>
                <w:szCs w:val="20"/>
              </w:rPr>
            </w:pPr>
            <w:r w:rsidRPr="007C0DA5">
              <w:rPr>
                <w:rFonts w:cstheme="minorHAnsi"/>
                <w:b/>
                <w:bCs/>
                <w:sz w:val="20"/>
                <w:szCs w:val="20"/>
              </w:rPr>
              <w:t xml:space="preserve">Graduation Date: </w:t>
            </w:r>
            <w:r w:rsidR="00F31B61">
              <w:rPr>
                <w:rFonts w:cstheme="minorHAnsi"/>
                <w:b/>
                <w:bCs/>
                <w:sz w:val="20"/>
                <w:szCs w:val="20"/>
              </w:rPr>
              <w:t>Jun</w:t>
            </w:r>
            <w:r w:rsidRPr="007C0DA5">
              <w:rPr>
                <w:rFonts w:cstheme="minorHAnsi"/>
                <w:b/>
                <w:bCs/>
                <w:sz w:val="20"/>
                <w:szCs w:val="20"/>
              </w:rPr>
              <w:t xml:space="preserve"> 202</w:t>
            </w:r>
            <w:r w:rsidR="00F31B61">
              <w:rPr>
                <w:rFonts w:cstheme="minorHAnsi"/>
                <w:b/>
                <w:bCs/>
                <w:sz w:val="20"/>
                <w:szCs w:val="20"/>
              </w:rPr>
              <w:t>4</w:t>
            </w:r>
          </w:p>
        </w:tc>
      </w:tr>
      <w:tr w:rsidR="00006C0B" w:rsidRPr="007C0DA5" w14:paraId="2FC8BE19" w14:textId="77777777" w:rsidTr="00372EEC">
        <w:trPr>
          <w:trHeight w:val="216"/>
        </w:trPr>
        <w:tc>
          <w:tcPr>
            <w:tcW w:w="6120" w:type="dxa"/>
          </w:tcPr>
          <w:p w14:paraId="29F477E2" w14:textId="77777777" w:rsidR="00006C0B" w:rsidRPr="007C0DA5" w:rsidRDefault="00006C0B" w:rsidP="00006C0B">
            <w:pPr>
              <w:pStyle w:val="Location"/>
              <w:ind w:right="368"/>
              <w:rPr>
                <w:rFonts w:cstheme="minorHAnsi"/>
                <w:b/>
                <w:i w:val="0"/>
                <w:sz w:val="20"/>
                <w:szCs w:val="20"/>
              </w:rPr>
            </w:pPr>
            <w:r w:rsidRPr="007C0DA5">
              <w:rPr>
                <w:rFonts w:cstheme="minorHAnsi"/>
                <w:b/>
                <w:i w:val="0"/>
                <w:sz w:val="20"/>
                <w:szCs w:val="20"/>
              </w:rPr>
              <w:t>Montfort College</w:t>
            </w:r>
          </w:p>
          <w:p w14:paraId="34678123" w14:textId="37FA9236" w:rsidR="00006C0B" w:rsidRPr="007C0DA5" w:rsidRDefault="00372EEC" w:rsidP="00006C0B">
            <w:pPr>
              <w:pStyle w:val="Location"/>
              <w:ind w:right="278"/>
              <w:rPr>
                <w:rFonts w:cstheme="minorHAnsi"/>
                <w:sz w:val="20"/>
                <w:szCs w:val="20"/>
              </w:rPr>
            </w:pPr>
            <w:r w:rsidRPr="007C0DA5">
              <w:rPr>
                <w:rFonts w:cstheme="minorHAnsi"/>
                <w:sz w:val="20"/>
                <w:szCs w:val="20"/>
              </w:rPr>
              <w:t>Chiang Mai</w:t>
            </w:r>
            <w:r w:rsidR="00006C0B" w:rsidRPr="007C0DA5">
              <w:rPr>
                <w:rFonts w:cstheme="minorHAnsi"/>
                <w:sz w:val="20"/>
                <w:szCs w:val="20"/>
              </w:rPr>
              <w:t>, Thailand</w:t>
            </w:r>
          </w:p>
          <w:p w14:paraId="42400740" w14:textId="6EAAB46A" w:rsidR="00503B2B" w:rsidRDefault="008A5406" w:rsidP="00503B2B">
            <w:pPr>
              <w:pStyle w:val="Location"/>
              <w:ind w:right="278"/>
              <w:rPr>
                <w:rFonts w:cstheme="minorHAnsi"/>
                <w:i w:val="0"/>
                <w:iCs/>
                <w:sz w:val="20"/>
                <w:szCs w:val="20"/>
              </w:rPr>
            </w:pPr>
            <w:r w:rsidRPr="00503B2B">
              <w:rPr>
                <w:rFonts w:cstheme="minorHAnsi"/>
                <w:i w:val="0"/>
                <w:iCs/>
                <w:sz w:val="20"/>
                <w:szCs w:val="20"/>
              </w:rPr>
              <w:t>•</w:t>
            </w:r>
            <w:r w:rsidRPr="00503B2B">
              <w:rPr>
                <w:rFonts w:cstheme="minorHAnsi"/>
                <w:i w:val="0"/>
                <w:iCs/>
                <w:sz w:val="20"/>
                <w:szCs w:val="20"/>
              </w:rPr>
              <w:tab/>
            </w:r>
            <w:r>
              <w:rPr>
                <w:rFonts w:cstheme="minorHAnsi"/>
                <w:i w:val="0"/>
                <w:iCs/>
                <w:sz w:val="20"/>
                <w:szCs w:val="20"/>
              </w:rPr>
              <w:t xml:space="preserve"> </w:t>
            </w:r>
            <w:r w:rsidR="00372EEC" w:rsidRPr="007C0DA5">
              <w:rPr>
                <w:rFonts w:cstheme="minorHAnsi"/>
                <w:i w:val="0"/>
                <w:iCs/>
                <w:sz w:val="20"/>
                <w:szCs w:val="20"/>
              </w:rPr>
              <w:t>Gifted Computer program, Mathematics and Science</w:t>
            </w:r>
            <w:r w:rsidR="00503B2B">
              <w:rPr>
                <w:rFonts w:cstheme="minorHAnsi"/>
                <w:i w:val="0"/>
                <w:iCs/>
                <w:sz w:val="20"/>
                <w:szCs w:val="20"/>
              </w:rPr>
              <w:t xml:space="preserve"> </w:t>
            </w:r>
            <w:r w:rsidR="00503B2B">
              <w:rPr>
                <w:rFonts w:cstheme="minorHAnsi"/>
                <w:i w:val="0"/>
                <w:iCs/>
                <w:sz w:val="20"/>
                <w:szCs w:val="20"/>
              </w:rPr>
              <w:br/>
            </w:r>
            <w:r>
              <w:rPr>
                <w:rFonts w:cstheme="minorHAnsi"/>
                <w:i w:val="0"/>
                <w:iCs/>
                <w:sz w:val="20"/>
                <w:szCs w:val="20"/>
              </w:rPr>
              <w:t xml:space="preserve"> </w:t>
            </w:r>
            <w:r w:rsidRPr="00503B2B">
              <w:rPr>
                <w:rFonts w:cstheme="minorHAnsi"/>
                <w:i w:val="0"/>
                <w:iCs/>
                <w:sz w:val="20"/>
                <w:szCs w:val="20"/>
              </w:rPr>
              <w:tab/>
            </w:r>
            <w:r>
              <w:rPr>
                <w:rFonts w:cstheme="minorHAnsi"/>
                <w:i w:val="0"/>
                <w:iCs/>
                <w:sz w:val="20"/>
                <w:szCs w:val="20"/>
              </w:rPr>
              <w:t xml:space="preserve"> </w:t>
            </w:r>
            <w:r w:rsidR="00503B2B" w:rsidRPr="007C0DA5">
              <w:rPr>
                <w:rFonts w:cstheme="minorHAnsi"/>
                <w:i w:val="0"/>
                <w:iCs/>
                <w:sz w:val="20"/>
                <w:szCs w:val="20"/>
              </w:rPr>
              <w:t>GPA 3.75/4.0</w:t>
            </w:r>
          </w:p>
          <w:p w14:paraId="22C801D4" w14:textId="5103A49A" w:rsidR="00372EEC" w:rsidRPr="007C0DA5" w:rsidRDefault="00503B2B" w:rsidP="00503B2B">
            <w:pPr>
              <w:pStyle w:val="Location"/>
              <w:ind w:right="278"/>
              <w:rPr>
                <w:rFonts w:cstheme="minorHAnsi"/>
                <w:i w:val="0"/>
                <w:iCs/>
                <w:sz w:val="20"/>
                <w:szCs w:val="20"/>
              </w:rPr>
            </w:pPr>
            <w:r>
              <w:rPr>
                <w:rFonts w:cstheme="minorHAnsi"/>
                <w:i w:val="0"/>
                <w:iCs/>
                <w:sz w:val="20"/>
                <w:szCs w:val="20"/>
              </w:rPr>
              <w:t xml:space="preserve">                                                      </w:t>
            </w:r>
            <w:r w:rsidR="00372EEC" w:rsidRPr="007C0DA5">
              <w:rPr>
                <w:rFonts w:cstheme="minorHAnsi"/>
                <w:i w:val="0"/>
                <w:iCs/>
                <w:sz w:val="20"/>
                <w:szCs w:val="20"/>
              </w:rPr>
              <w:t xml:space="preserve"> </w:t>
            </w:r>
            <w:r w:rsidR="008C1BA5" w:rsidRPr="007C0DA5">
              <w:rPr>
                <w:rFonts w:cstheme="minorHAnsi"/>
                <w:i w:val="0"/>
                <w:iCs/>
                <w:sz w:val="20"/>
                <w:szCs w:val="20"/>
              </w:rPr>
              <w:t xml:space="preserve">         </w:t>
            </w:r>
            <w:r w:rsidR="00C41997" w:rsidRPr="007C0DA5">
              <w:rPr>
                <w:rFonts w:cstheme="minorHAnsi"/>
                <w:i w:val="0"/>
                <w:iCs/>
                <w:sz w:val="20"/>
                <w:szCs w:val="20"/>
              </w:rPr>
              <w:t xml:space="preserve">                            </w:t>
            </w:r>
            <w:r>
              <w:rPr>
                <w:rFonts w:cstheme="minorHAnsi"/>
                <w:i w:val="0"/>
                <w:iCs/>
                <w:sz w:val="20"/>
                <w:szCs w:val="20"/>
              </w:rPr>
              <w:t xml:space="preserve">  </w:t>
            </w:r>
          </w:p>
          <w:p w14:paraId="575D3CFB" w14:textId="1BB2FD3B" w:rsidR="00006C0B" w:rsidRPr="007C0DA5" w:rsidRDefault="00006C0B" w:rsidP="00006C0B">
            <w:pPr>
              <w:pStyle w:val="Location"/>
              <w:ind w:right="368"/>
              <w:rPr>
                <w:rFonts w:cstheme="minorHAnsi"/>
                <w:b/>
                <w:i w:val="0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EF95F46" w14:textId="0C7095EC" w:rsidR="00006C0B" w:rsidRPr="007C0DA5" w:rsidRDefault="001D6215" w:rsidP="00372EEC">
            <w:pPr>
              <w:pStyle w:val="Dates"/>
              <w:ind w:left="-98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May</w:t>
            </w:r>
            <w:r w:rsidR="00372EEC" w:rsidRPr="007C0DA5">
              <w:rPr>
                <w:rFonts w:cstheme="minorHAnsi"/>
                <w:b/>
                <w:bCs/>
                <w:sz w:val="20"/>
                <w:szCs w:val="20"/>
              </w:rPr>
              <w:t xml:space="preserve"> 2014 -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Feb</w:t>
            </w:r>
            <w:r w:rsidR="00372EEC" w:rsidRPr="007C0DA5">
              <w:rPr>
                <w:rFonts w:cstheme="minorHAnsi"/>
                <w:b/>
                <w:bCs/>
                <w:sz w:val="20"/>
                <w:szCs w:val="20"/>
              </w:rPr>
              <w:t xml:space="preserve"> 2020</w:t>
            </w:r>
          </w:p>
        </w:tc>
      </w:tr>
    </w:tbl>
    <w:p w14:paraId="51A1AC43" w14:textId="77777777" w:rsidR="00300698" w:rsidRPr="007C0DA5" w:rsidRDefault="00300698" w:rsidP="00AA1ACB">
      <w:pPr>
        <w:rPr>
          <w:rFonts w:cstheme="minorHAnsi"/>
          <w:sz w:val="20"/>
          <w:szCs w:val="20"/>
        </w:rPr>
      </w:pPr>
    </w:p>
    <w:sectPr w:rsidR="00300698" w:rsidRPr="007C0DA5" w:rsidSect="000F2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2047" w14:textId="77777777" w:rsidR="00AF2710" w:rsidRDefault="00AF2710" w:rsidP="00580C51">
      <w:pPr>
        <w:spacing w:before="0" w:after="0" w:line="240" w:lineRule="auto"/>
      </w:pPr>
      <w:r>
        <w:separator/>
      </w:r>
    </w:p>
  </w:endnote>
  <w:endnote w:type="continuationSeparator" w:id="0">
    <w:p w14:paraId="7679A8B5" w14:textId="77777777" w:rsidR="00AF2710" w:rsidRDefault="00AF2710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F2D9D" w14:textId="77777777" w:rsidR="00AF2710" w:rsidRDefault="00AF2710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58FD754" w14:textId="77777777" w:rsidR="00AF2710" w:rsidRDefault="00AF2710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6F60203"/>
    <w:multiLevelType w:val="hybridMultilevel"/>
    <w:tmpl w:val="91D8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91620B9"/>
    <w:multiLevelType w:val="hybridMultilevel"/>
    <w:tmpl w:val="2F7046F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3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E2"/>
    <w:rsid w:val="000022EB"/>
    <w:rsid w:val="00006C0B"/>
    <w:rsid w:val="000214BD"/>
    <w:rsid w:val="00033380"/>
    <w:rsid w:val="00034F0A"/>
    <w:rsid w:val="0006276C"/>
    <w:rsid w:val="000701B2"/>
    <w:rsid w:val="00075E73"/>
    <w:rsid w:val="00081583"/>
    <w:rsid w:val="000B0EE9"/>
    <w:rsid w:val="000F2E0F"/>
    <w:rsid w:val="000F38AD"/>
    <w:rsid w:val="0010077D"/>
    <w:rsid w:val="00116379"/>
    <w:rsid w:val="00123606"/>
    <w:rsid w:val="0013567F"/>
    <w:rsid w:val="00165BAF"/>
    <w:rsid w:val="00177AA8"/>
    <w:rsid w:val="001B4B27"/>
    <w:rsid w:val="001D113F"/>
    <w:rsid w:val="001D6215"/>
    <w:rsid w:val="0025418C"/>
    <w:rsid w:val="00264F92"/>
    <w:rsid w:val="00280171"/>
    <w:rsid w:val="002911C8"/>
    <w:rsid w:val="002A0B18"/>
    <w:rsid w:val="00300698"/>
    <w:rsid w:val="00301257"/>
    <w:rsid w:val="00306C2A"/>
    <w:rsid w:val="00323AAA"/>
    <w:rsid w:val="00361AFB"/>
    <w:rsid w:val="003626D2"/>
    <w:rsid w:val="00372EEC"/>
    <w:rsid w:val="00374E86"/>
    <w:rsid w:val="00375877"/>
    <w:rsid w:val="003C1B76"/>
    <w:rsid w:val="003F5303"/>
    <w:rsid w:val="0041118B"/>
    <w:rsid w:val="004D4B22"/>
    <w:rsid w:val="004D6619"/>
    <w:rsid w:val="00503B2B"/>
    <w:rsid w:val="00510045"/>
    <w:rsid w:val="00520FAB"/>
    <w:rsid w:val="00557584"/>
    <w:rsid w:val="00580C51"/>
    <w:rsid w:val="005C0355"/>
    <w:rsid w:val="005C5D33"/>
    <w:rsid w:val="005E2E28"/>
    <w:rsid w:val="006962EF"/>
    <w:rsid w:val="006E2432"/>
    <w:rsid w:val="007001D6"/>
    <w:rsid w:val="00723045"/>
    <w:rsid w:val="00790D50"/>
    <w:rsid w:val="007964FF"/>
    <w:rsid w:val="007A2F12"/>
    <w:rsid w:val="007C0DA5"/>
    <w:rsid w:val="007C5B9E"/>
    <w:rsid w:val="007D5AB6"/>
    <w:rsid w:val="00812EC0"/>
    <w:rsid w:val="008422B3"/>
    <w:rsid w:val="008639EB"/>
    <w:rsid w:val="00866CF9"/>
    <w:rsid w:val="008935CA"/>
    <w:rsid w:val="008A5406"/>
    <w:rsid w:val="008C1BA5"/>
    <w:rsid w:val="008E18D5"/>
    <w:rsid w:val="008E50E2"/>
    <w:rsid w:val="0090731C"/>
    <w:rsid w:val="00907793"/>
    <w:rsid w:val="009077DC"/>
    <w:rsid w:val="00942976"/>
    <w:rsid w:val="009548CA"/>
    <w:rsid w:val="00987217"/>
    <w:rsid w:val="009B77BE"/>
    <w:rsid w:val="00A07D6A"/>
    <w:rsid w:val="00A84E65"/>
    <w:rsid w:val="00AA1ACB"/>
    <w:rsid w:val="00AC26FD"/>
    <w:rsid w:val="00AF0D04"/>
    <w:rsid w:val="00AF1168"/>
    <w:rsid w:val="00AF2710"/>
    <w:rsid w:val="00B54803"/>
    <w:rsid w:val="00B97A1E"/>
    <w:rsid w:val="00BB2B3D"/>
    <w:rsid w:val="00BC249D"/>
    <w:rsid w:val="00C069B4"/>
    <w:rsid w:val="00C302EE"/>
    <w:rsid w:val="00C41997"/>
    <w:rsid w:val="00C55F0B"/>
    <w:rsid w:val="00C57C87"/>
    <w:rsid w:val="00CD22BE"/>
    <w:rsid w:val="00D10FCF"/>
    <w:rsid w:val="00D3324E"/>
    <w:rsid w:val="00D449BA"/>
    <w:rsid w:val="00D4662D"/>
    <w:rsid w:val="00D6194B"/>
    <w:rsid w:val="00D720EA"/>
    <w:rsid w:val="00D75370"/>
    <w:rsid w:val="00D84252"/>
    <w:rsid w:val="00D97489"/>
    <w:rsid w:val="00DE7766"/>
    <w:rsid w:val="00E12264"/>
    <w:rsid w:val="00E33FCE"/>
    <w:rsid w:val="00E60F2B"/>
    <w:rsid w:val="00E64C2A"/>
    <w:rsid w:val="00E72F92"/>
    <w:rsid w:val="00E85ACE"/>
    <w:rsid w:val="00F31B61"/>
    <w:rsid w:val="00F43DBB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062ABE"/>
  <w15:docId w15:val="{96F4EF9E-EAB5-49B7-8531-A165640C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vanity-namedomain">
    <w:name w:val="vanity-name__domain"/>
    <w:basedOn w:val="DefaultParagraphFont"/>
    <w:rsid w:val="00520FAB"/>
  </w:style>
  <w:style w:type="character" w:customStyle="1" w:styleId="vanity-namedisplay-name">
    <w:name w:val="vanity-name__display-name"/>
    <w:basedOn w:val="DefaultParagraphFont"/>
    <w:rsid w:val="00520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_c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D0FBD34886466F80657F31DE143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2E2E6-6E27-4045-A032-62983FBBFE7C}"/>
      </w:docPartPr>
      <w:docPartBody>
        <w:p w:rsidR="00F75523" w:rsidRDefault="00E17DDE">
          <w:pPr>
            <w:pStyle w:val="D4D0FBD34886466F80657F31DE14370B"/>
          </w:pPr>
          <w:r>
            <w:t>Phone</w:t>
          </w:r>
        </w:p>
      </w:docPartBody>
    </w:docPart>
    <w:docPart>
      <w:docPartPr>
        <w:name w:val="7C6B62E581174363920B279C13268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ADD4A-5076-4640-9ADF-9D3F882F0234}"/>
      </w:docPartPr>
      <w:docPartBody>
        <w:p w:rsidR="00F75523" w:rsidRDefault="00E17DDE">
          <w:pPr>
            <w:pStyle w:val="7C6B62E581174363920B279C132688D2"/>
          </w:pPr>
          <w:r>
            <w:t>Computer skills</w:t>
          </w:r>
        </w:p>
      </w:docPartBody>
    </w:docPart>
    <w:docPart>
      <w:docPartPr>
        <w:name w:val="D2BE1825BED245D09ADE4300F3B6E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D98B1-B145-414A-A7F6-36782E687EA7}"/>
      </w:docPartPr>
      <w:docPartBody>
        <w:p w:rsidR="00F75523" w:rsidRDefault="00E17DDE">
          <w:pPr>
            <w:pStyle w:val="D2BE1825BED245D09ADE4300F3B6E855"/>
          </w:pPr>
          <w:r w:rsidRPr="00116379">
            <w:t>Languages</w:t>
          </w:r>
        </w:p>
      </w:docPartBody>
    </w:docPart>
    <w:docPart>
      <w:docPartPr>
        <w:name w:val="6370D740F8F84F51986DBE4503E1F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CF59B-FE5D-43A9-A80C-FCEF42AF0811}"/>
      </w:docPartPr>
      <w:docPartBody>
        <w:p w:rsidR="00F75523" w:rsidRDefault="00E17DDE">
          <w:pPr>
            <w:pStyle w:val="6370D740F8F84F51986DBE4503E1F059"/>
          </w:pPr>
          <w:r>
            <w:t>Software</w:t>
          </w:r>
        </w:p>
      </w:docPartBody>
    </w:docPart>
    <w:docPart>
      <w:docPartPr>
        <w:name w:val="6477CC95C12A45BEA6E270F4292CB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01FF8-AEED-406C-AE7E-0ACDC597286A}"/>
      </w:docPartPr>
      <w:docPartBody>
        <w:p w:rsidR="00F75523" w:rsidRDefault="00E17DDE">
          <w:pPr>
            <w:pStyle w:val="6477CC95C12A45BEA6E270F4292CBBE1"/>
          </w:pPr>
          <w:r>
            <w:t>Experience</w:t>
          </w:r>
        </w:p>
      </w:docPartBody>
    </w:docPart>
    <w:docPart>
      <w:docPartPr>
        <w:name w:val="DC7C01758019429D910450C01DA2D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6B81-8E6E-4FD1-9BCF-10E2D317D51A}"/>
      </w:docPartPr>
      <w:docPartBody>
        <w:p w:rsidR="00F75523" w:rsidRDefault="00E17DDE">
          <w:pPr>
            <w:pStyle w:val="DC7C01758019429D910450C01DA2D12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DE"/>
    <w:rsid w:val="00491AFF"/>
    <w:rsid w:val="006657E6"/>
    <w:rsid w:val="0095622B"/>
    <w:rsid w:val="00E17DDE"/>
    <w:rsid w:val="00E60B35"/>
    <w:rsid w:val="00F7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D0FBD34886466F80657F31DE14370B">
    <w:name w:val="D4D0FBD34886466F80657F31DE14370B"/>
  </w:style>
  <w:style w:type="paragraph" w:customStyle="1" w:styleId="7C6B62E581174363920B279C132688D2">
    <w:name w:val="7C6B62E581174363920B279C132688D2"/>
  </w:style>
  <w:style w:type="paragraph" w:customStyle="1" w:styleId="D2BE1825BED245D09ADE4300F3B6E855">
    <w:name w:val="D2BE1825BED245D09ADE4300F3B6E855"/>
  </w:style>
  <w:style w:type="paragraph" w:customStyle="1" w:styleId="6370D740F8F84F51986DBE4503E1F059">
    <w:name w:val="6370D740F8F84F51986DBE4503E1F059"/>
  </w:style>
  <w:style w:type="paragraph" w:customStyle="1" w:styleId="6477CC95C12A45BEA6E270F4292CBBE1">
    <w:name w:val="6477CC95C12A45BEA6E270F4292CBBE1"/>
  </w:style>
  <w:style w:type="paragraph" w:customStyle="1" w:styleId="DC7C01758019429D910450C01DA2D123">
    <w:name w:val="DC7C01758019429D910450C01DA2D1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CE100BE-EB3B-4716-9B12-F37E5DA9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6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Charnkanit Kaewwong</dc:creator>
  <cp:lastModifiedBy>CHARNKANIT KAEWWONG</cp:lastModifiedBy>
  <cp:revision>8</cp:revision>
  <cp:lastPrinted>2021-10-13T06:51:00Z</cp:lastPrinted>
  <dcterms:created xsi:type="dcterms:W3CDTF">2021-10-12T15:14:00Z</dcterms:created>
  <dcterms:modified xsi:type="dcterms:W3CDTF">2021-10-13T06:56:00Z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